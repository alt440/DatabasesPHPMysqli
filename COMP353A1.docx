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C157C" w14:textId="77777777" w:rsidR="00FF1C8B" w:rsidRDefault="00FF1C8B" w:rsidP="00FF1C8B">
      <w:pPr>
        <w:jc w:val="center"/>
        <w:rPr>
          <w:lang w:val="fr-FR"/>
        </w:rPr>
      </w:pPr>
    </w:p>
    <w:p w14:paraId="0996EC2E" w14:textId="4C21C0C6" w:rsidR="00FF1C8B" w:rsidRPr="00FF1C8B" w:rsidRDefault="00FF1C8B" w:rsidP="00FF1C8B">
      <w:pPr>
        <w:rPr>
          <w:rFonts w:ascii="Times New Roman" w:eastAsia="Times New Roman" w:hAnsi="Times New Roman" w:cs="Times New Roman"/>
        </w:rPr>
      </w:pPr>
      <w:r w:rsidRPr="00FF1C8B">
        <w:rPr>
          <w:rFonts w:ascii="Times New Roman" w:eastAsia="Times New Roman" w:hAnsi="Times New Roman" w:cs="Times New Roman"/>
        </w:rPr>
        <w:fldChar w:fldCharType="begin"/>
      </w:r>
      <w:r w:rsidRPr="00FF1C8B">
        <w:rPr>
          <w:rFonts w:ascii="Times New Roman" w:eastAsia="Times New Roman" w:hAnsi="Times New Roman" w:cs="Times New Roman"/>
        </w:rPr>
        <w:instrText xml:space="preserve"> INCLUDEPICTURE "https://cust-images.grenadine.co/grenadine/image/upload/c_fit,f_jpg,h_198,w_552/v1/ConcordiaUniversity/30thInternationalConferenceonAdaptiveStructuresandTechnologiesICAST2019/logos/published/ConcordiaUniversity.gif" \* MERGEFORMATINET </w:instrText>
      </w:r>
      <w:r w:rsidRPr="00FF1C8B">
        <w:rPr>
          <w:rFonts w:ascii="Times New Roman" w:eastAsia="Times New Roman" w:hAnsi="Times New Roman" w:cs="Times New Roman"/>
        </w:rPr>
        <w:fldChar w:fldCharType="separate"/>
      </w:r>
      <w:r w:rsidRPr="00FF1C8B">
        <w:rPr>
          <w:rFonts w:ascii="Times New Roman" w:eastAsia="Times New Roman" w:hAnsi="Times New Roman" w:cs="Times New Roman"/>
          <w:noProof/>
        </w:rPr>
        <w:drawing>
          <wp:inline distT="0" distB="0" distL="0" distR="0" wp14:anchorId="2DCF6D0A" wp14:editId="66FB275B">
            <wp:extent cx="5943600" cy="1485900"/>
            <wp:effectExtent l="0" t="0" r="0" b="0"/>
            <wp:docPr id="1" name="Picture 1" descr="Image result for concord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cordia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r w:rsidRPr="00FF1C8B">
        <w:rPr>
          <w:rFonts w:ascii="Times New Roman" w:eastAsia="Times New Roman" w:hAnsi="Times New Roman" w:cs="Times New Roman"/>
        </w:rPr>
        <w:fldChar w:fldCharType="end"/>
      </w:r>
    </w:p>
    <w:p w14:paraId="798CA537" w14:textId="77777777" w:rsidR="00FF1C8B" w:rsidRDefault="00FF1C8B" w:rsidP="00FF1C8B">
      <w:pPr>
        <w:jc w:val="center"/>
        <w:rPr>
          <w:lang w:val="fr-FR"/>
        </w:rPr>
      </w:pPr>
    </w:p>
    <w:p w14:paraId="3B218229" w14:textId="77777777" w:rsidR="00FF1C8B" w:rsidRDefault="00FF1C8B" w:rsidP="00FF1C8B">
      <w:pPr>
        <w:jc w:val="center"/>
        <w:rPr>
          <w:lang w:val="fr-FR"/>
        </w:rPr>
      </w:pPr>
    </w:p>
    <w:p w14:paraId="6AB339FA" w14:textId="77777777" w:rsidR="00FF1C8B" w:rsidRDefault="00FF1C8B" w:rsidP="00FF1C8B">
      <w:pPr>
        <w:jc w:val="center"/>
        <w:rPr>
          <w:lang w:val="fr-FR"/>
        </w:rPr>
      </w:pPr>
    </w:p>
    <w:p w14:paraId="69C0255F" w14:textId="0F8B366A" w:rsidR="00FF1C8B" w:rsidRPr="00FF1C8B" w:rsidRDefault="00FF1C8B" w:rsidP="00FF1C8B">
      <w:pPr>
        <w:jc w:val="center"/>
        <w:rPr>
          <w:rFonts w:ascii="Bangla Sangam MN" w:hAnsi="Bangla Sangam MN" w:cs="Bangla Sangam MN"/>
          <w:lang w:val="fr-FR"/>
        </w:rPr>
      </w:pPr>
      <w:proofErr w:type="spellStart"/>
      <w:r w:rsidRPr="00FF1C8B">
        <w:rPr>
          <w:rFonts w:ascii="Bangla Sangam MN" w:hAnsi="Bangla Sangam MN" w:cs="Bangla Sangam MN"/>
          <w:lang w:val="fr-FR"/>
        </w:rPr>
        <w:t>Assignment</w:t>
      </w:r>
      <w:proofErr w:type="spellEnd"/>
      <w:r w:rsidRPr="00FF1C8B">
        <w:rPr>
          <w:rFonts w:ascii="Bangla Sangam MN" w:hAnsi="Bangla Sangam MN" w:cs="Bangla Sangam MN"/>
          <w:lang w:val="fr-FR"/>
        </w:rPr>
        <w:t xml:space="preserve"> 1- Group 29</w:t>
      </w:r>
    </w:p>
    <w:p w14:paraId="1C2F8CF1" w14:textId="69A7E9C5" w:rsidR="00CC583D" w:rsidRPr="00FF1C8B" w:rsidRDefault="00FF1C8B" w:rsidP="00FF1C8B">
      <w:pPr>
        <w:jc w:val="center"/>
        <w:rPr>
          <w:rFonts w:ascii="Bangla Sangam MN" w:hAnsi="Bangla Sangam MN" w:cs="Bangla Sangam MN"/>
          <w:lang w:val="fr-FR"/>
        </w:rPr>
      </w:pPr>
      <w:r w:rsidRPr="00FF1C8B">
        <w:rPr>
          <w:rFonts w:ascii="Bangla Sangam MN" w:hAnsi="Bangla Sangam MN" w:cs="Bangla Sangam MN"/>
          <w:lang w:val="fr-FR"/>
        </w:rPr>
        <w:t xml:space="preserve">COMP353 – </w:t>
      </w:r>
      <w:proofErr w:type="spellStart"/>
      <w:r w:rsidRPr="00FF1C8B">
        <w:rPr>
          <w:rFonts w:ascii="Bangla Sangam MN" w:hAnsi="Bangla Sangam MN" w:cs="Bangla Sangam MN"/>
          <w:lang w:val="fr-FR"/>
        </w:rPr>
        <w:t>Databases</w:t>
      </w:r>
      <w:proofErr w:type="spellEnd"/>
    </w:p>
    <w:p w14:paraId="673EA9E1" w14:textId="77777777" w:rsidR="00FF1C8B" w:rsidRPr="00FF1C8B" w:rsidRDefault="00FF1C8B" w:rsidP="00FF1C8B">
      <w:pPr>
        <w:jc w:val="center"/>
        <w:rPr>
          <w:rFonts w:ascii="Bangla Sangam MN" w:hAnsi="Bangla Sangam MN" w:cs="Bangla Sangam MN"/>
          <w:lang w:val="fr-FR"/>
        </w:rPr>
      </w:pPr>
    </w:p>
    <w:p w14:paraId="6A07FCA5" w14:textId="77777777" w:rsidR="00FF1C8B" w:rsidRPr="00FF1C8B" w:rsidRDefault="00FF1C8B" w:rsidP="00FF1C8B">
      <w:pPr>
        <w:jc w:val="center"/>
        <w:rPr>
          <w:rFonts w:ascii="Bangla Sangam MN" w:hAnsi="Bangla Sangam MN" w:cs="Bangla Sangam MN"/>
          <w:lang w:val="fr-FR"/>
        </w:rPr>
      </w:pPr>
    </w:p>
    <w:p w14:paraId="4F7432F6" w14:textId="3809D8C3" w:rsidR="00FF1C8B" w:rsidRPr="00FF1C8B" w:rsidRDefault="00FF1C8B" w:rsidP="00FF1C8B">
      <w:pPr>
        <w:jc w:val="center"/>
        <w:rPr>
          <w:rFonts w:ascii="Bangla Sangam MN" w:hAnsi="Bangla Sangam MN" w:cs="Bangla Sangam MN"/>
          <w:lang w:val="fr-FR"/>
        </w:rPr>
      </w:pPr>
    </w:p>
    <w:p w14:paraId="6CCD7F23" w14:textId="22935ACD" w:rsidR="00FF1C8B" w:rsidRPr="00FF1C8B" w:rsidRDefault="00FF1C8B" w:rsidP="00FF1C8B">
      <w:pPr>
        <w:jc w:val="center"/>
        <w:rPr>
          <w:rFonts w:ascii="Bangla Sangam MN" w:hAnsi="Bangla Sangam MN" w:cs="Bangla Sangam MN"/>
          <w:lang w:val="fr-FR"/>
        </w:rPr>
      </w:pPr>
    </w:p>
    <w:p w14:paraId="0E1CF42E" w14:textId="262C3FBB" w:rsidR="00FF1C8B" w:rsidRPr="00FF1C8B" w:rsidRDefault="00FF1C8B" w:rsidP="00FF1C8B">
      <w:pPr>
        <w:jc w:val="center"/>
        <w:rPr>
          <w:rFonts w:ascii="Bangla Sangam MN" w:hAnsi="Bangla Sangam MN" w:cs="Bangla Sangam MN"/>
          <w:lang w:val="fr-FR"/>
        </w:rPr>
      </w:pPr>
      <w:r w:rsidRPr="00FF1C8B">
        <w:rPr>
          <w:rFonts w:ascii="Bangla Sangam MN" w:hAnsi="Bangla Sangam MN" w:cs="Bangla Sangam MN"/>
          <w:lang w:val="fr-FR"/>
        </w:rPr>
        <w:t>Mair Elbaz, 40004558</w:t>
      </w:r>
    </w:p>
    <w:p w14:paraId="7FA0240A" w14:textId="35D65C5E" w:rsidR="00FF1C8B" w:rsidRPr="00FF1C8B" w:rsidRDefault="00FF1C8B" w:rsidP="00FF1C8B">
      <w:pPr>
        <w:jc w:val="center"/>
        <w:rPr>
          <w:rFonts w:ascii="Bangla Sangam MN" w:hAnsi="Bangla Sangam MN" w:cs="Bangla Sangam MN"/>
          <w:lang w:val="fr-FR"/>
        </w:rPr>
      </w:pPr>
      <w:r w:rsidRPr="00FF1C8B">
        <w:rPr>
          <w:rFonts w:ascii="Bangla Sangam MN" w:hAnsi="Bangla Sangam MN" w:cs="Bangla Sangam MN"/>
          <w:lang w:val="fr-FR"/>
        </w:rPr>
        <w:t>Daniel Vigny-Pau, 40034769</w:t>
      </w:r>
    </w:p>
    <w:p w14:paraId="7BA259D0" w14:textId="6376FBFA" w:rsidR="00FF1C8B" w:rsidRPr="00FF1C8B" w:rsidRDefault="00FF1C8B" w:rsidP="00FF1C8B">
      <w:pPr>
        <w:jc w:val="center"/>
        <w:rPr>
          <w:rFonts w:ascii="Bangla Sangam MN" w:hAnsi="Bangla Sangam MN" w:cs="Bangla Sangam MN"/>
          <w:lang w:val="fr-FR"/>
        </w:rPr>
      </w:pPr>
      <w:proofErr w:type="spellStart"/>
      <w:r w:rsidRPr="00FF1C8B">
        <w:rPr>
          <w:rFonts w:ascii="Bangla Sangam MN" w:hAnsi="Bangla Sangam MN" w:cs="Bangla Sangam MN"/>
          <w:lang w:val="fr-FR"/>
        </w:rPr>
        <w:t>Francois</w:t>
      </w:r>
      <w:proofErr w:type="spellEnd"/>
      <w:r w:rsidRPr="00FF1C8B">
        <w:rPr>
          <w:rFonts w:ascii="Bangla Sangam MN" w:hAnsi="Bangla Sangam MN" w:cs="Bangla Sangam MN"/>
          <w:lang w:val="fr-FR"/>
        </w:rPr>
        <w:t xml:space="preserve"> David, 40046319</w:t>
      </w:r>
    </w:p>
    <w:p w14:paraId="66AD94F0" w14:textId="11D95970" w:rsidR="00FF1C8B" w:rsidRPr="00FF1C8B" w:rsidRDefault="00FF1C8B" w:rsidP="00FF1C8B">
      <w:pPr>
        <w:jc w:val="center"/>
        <w:rPr>
          <w:rFonts w:ascii="Bangla Sangam MN" w:hAnsi="Bangla Sangam MN" w:cs="Bangla Sangam MN"/>
          <w:lang w:val="fr-FR"/>
        </w:rPr>
      </w:pPr>
      <w:r w:rsidRPr="00FF1C8B">
        <w:rPr>
          <w:rFonts w:ascii="Bangla Sangam MN" w:hAnsi="Bangla Sangam MN" w:cs="Bangla Sangam MN"/>
          <w:lang w:val="fr-FR"/>
        </w:rPr>
        <w:t xml:space="preserve">Alexandre </w:t>
      </w:r>
      <w:proofErr w:type="spellStart"/>
      <w:r w:rsidRPr="00FF1C8B">
        <w:rPr>
          <w:rFonts w:ascii="Bangla Sangam MN" w:hAnsi="Bangla Sangam MN" w:cs="Bangla Sangam MN"/>
          <w:lang w:val="fr-FR"/>
        </w:rPr>
        <w:t>Therrien</w:t>
      </w:r>
      <w:proofErr w:type="spellEnd"/>
      <w:r w:rsidRPr="00FF1C8B">
        <w:rPr>
          <w:rFonts w:ascii="Bangla Sangam MN" w:hAnsi="Bangla Sangam MN" w:cs="Bangla Sangam MN"/>
          <w:lang w:val="fr-FR"/>
        </w:rPr>
        <w:t>, 40057134</w:t>
      </w:r>
    </w:p>
    <w:p w14:paraId="5A48DD73" w14:textId="690C977A" w:rsidR="00FF1C8B" w:rsidRPr="00FF1C8B" w:rsidRDefault="00FF1C8B" w:rsidP="00FF1C8B">
      <w:pPr>
        <w:jc w:val="center"/>
        <w:rPr>
          <w:rFonts w:ascii="Bangla Sangam MN" w:eastAsia="Times New Roman" w:hAnsi="Bangla Sangam MN" w:cs="Bangla Sangam MN"/>
          <w:lang w:val="fr-FR"/>
        </w:rPr>
      </w:pPr>
      <w:r w:rsidRPr="00FF1C8B">
        <w:rPr>
          <w:rFonts w:ascii="Bangla Sangam MN" w:hAnsi="Bangla Sangam MN" w:cs="Bangla Sangam MN"/>
          <w:lang w:val="fr-FR"/>
        </w:rPr>
        <w:t xml:space="preserve">Charles-Antoine </w:t>
      </w:r>
      <w:proofErr w:type="spellStart"/>
      <w:r w:rsidRPr="00FF1C8B">
        <w:rPr>
          <w:rFonts w:ascii="Bangla Sangam MN" w:hAnsi="Bangla Sangam MN" w:cs="Bangla Sangam MN"/>
          <w:lang w:val="fr-FR"/>
        </w:rPr>
        <w:t>Guite</w:t>
      </w:r>
      <w:proofErr w:type="spellEnd"/>
      <w:r w:rsidRPr="00FF1C8B">
        <w:rPr>
          <w:rFonts w:ascii="Bangla Sangam MN" w:hAnsi="Bangla Sangam MN" w:cs="Bangla Sangam MN"/>
          <w:lang w:val="fr-FR"/>
        </w:rPr>
        <w:t>, 40063098</w:t>
      </w:r>
    </w:p>
    <w:p w14:paraId="0A0F3255" w14:textId="2A0367DD" w:rsidR="00FF1C8B" w:rsidRPr="00FF1C8B" w:rsidRDefault="00FF1C8B" w:rsidP="00FF1C8B">
      <w:pPr>
        <w:rPr>
          <w:rFonts w:ascii="Bangla Sangam MN" w:hAnsi="Bangla Sangam MN" w:cs="Bangla Sangam MN"/>
          <w:lang w:val="fr-FR"/>
        </w:rPr>
      </w:pPr>
    </w:p>
    <w:p w14:paraId="26ECF9EE" w14:textId="6C3CE07F" w:rsidR="00FF1C8B" w:rsidRPr="00FF1C8B" w:rsidRDefault="00FF1C8B" w:rsidP="00FF1C8B">
      <w:pPr>
        <w:jc w:val="center"/>
        <w:rPr>
          <w:rFonts w:ascii="Bangla Sangam MN" w:hAnsi="Bangla Sangam MN" w:cs="Bangla Sangam MN"/>
          <w:lang w:val="fr-FR"/>
        </w:rPr>
      </w:pPr>
    </w:p>
    <w:p w14:paraId="767D5B73" w14:textId="422A3999" w:rsidR="00FF1C8B" w:rsidRPr="00FF1C8B" w:rsidRDefault="00FF1C8B" w:rsidP="00FF1C8B">
      <w:pPr>
        <w:jc w:val="center"/>
        <w:rPr>
          <w:rFonts w:ascii="Bangla Sangam MN" w:hAnsi="Bangla Sangam MN" w:cs="Bangla Sangam MN"/>
          <w:lang w:val="fr-FR"/>
        </w:rPr>
      </w:pPr>
    </w:p>
    <w:p w14:paraId="68F06EEF" w14:textId="6ADCA42F" w:rsidR="00FF1C8B" w:rsidRPr="00FF1C8B" w:rsidRDefault="00FF1C8B" w:rsidP="00FF1C8B">
      <w:pPr>
        <w:jc w:val="center"/>
        <w:rPr>
          <w:rFonts w:ascii="Bangla Sangam MN" w:hAnsi="Bangla Sangam MN" w:cs="Bangla Sangam MN"/>
          <w:lang w:val="fr-FR"/>
        </w:rPr>
      </w:pPr>
    </w:p>
    <w:p w14:paraId="2D93855A" w14:textId="0F6FA54A" w:rsidR="00FF1C8B" w:rsidRPr="00FF1C8B" w:rsidRDefault="00FF1C8B" w:rsidP="00FF1C8B">
      <w:pPr>
        <w:jc w:val="center"/>
        <w:rPr>
          <w:rFonts w:ascii="Bangla Sangam MN" w:hAnsi="Bangla Sangam MN" w:cs="Bangla Sangam MN"/>
          <w:lang w:val="fr-FR"/>
        </w:rPr>
      </w:pPr>
    </w:p>
    <w:p w14:paraId="4924C852" w14:textId="77777777" w:rsidR="00FF1C8B" w:rsidRPr="00FF1C8B" w:rsidRDefault="00FF1C8B" w:rsidP="00FF1C8B">
      <w:pPr>
        <w:jc w:val="center"/>
        <w:rPr>
          <w:rFonts w:ascii="Bangla Sangam MN" w:hAnsi="Bangla Sangam MN" w:cs="Bangla Sangam MN"/>
          <w:lang w:val="fr-FR"/>
        </w:rPr>
      </w:pPr>
    </w:p>
    <w:p w14:paraId="37D3EC39" w14:textId="77777777" w:rsidR="00FF1C8B" w:rsidRPr="00FF1C8B" w:rsidRDefault="00FF1C8B" w:rsidP="00FF1C8B">
      <w:pPr>
        <w:jc w:val="center"/>
        <w:rPr>
          <w:rFonts w:ascii="Bangla Sangam MN" w:hAnsi="Bangla Sangam MN" w:cs="Bangla Sangam MN"/>
          <w:lang w:val="fr-FR"/>
        </w:rPr>
      </w:pPr>
    </w:p>
    <w:p w14:paraId="581A0CEA" w14:textId="2325D3B9" w:rsidR="00FF1C8B" w:rsidRPr="00FF1C8B" w:rsidRDefault="00FF1C8B" w:rsidP="00FF1C8B">
      <w:pPr>
        <w:jc w:val="center"/>
        <w:rPr>
          <w:rFonts w:ascii="Bangla Sangam MN" w:hAnsi="Bangla Sangam MN" w:cs="Bangla Sangam MN"/>
        </w:rPr>
      </w:pPr>
      <w:r w:rsidRPr="00FF1C8B">
        <w:rPr>
          <w:rFonts w:ascii="Bangla Sangam MN" w:hAnsi="Bangla Sangam MN" w:cs="Bangla Sangam MN"/>
        </w:rPr>
        <w:t>Professor: Dr. Desai</w:t>
      </w:r>
    </w:p>
    <w:p w14:paraId="7D382331" w14:textId="6DAAF779" w:rsidR="00FF1C8B" w:rsidRPr="00FF1C8B" w:rsidRDefault="00FF1C8B" w:rsidP="00FF1C8B">
      <w:pPr>
        <w:jc w:val="center"/>
        <w:rPr>
          <w:rFonts w:ascii="Bangla Sangam MN" w:hAnsi="Bangla Sangam MN" w:cs="Bangla Sangam MN"/>
        </w:rPr>
      </w:pPr>
    </w:p>
    <w:p w14:paraId="33EAABE1" w14:textId="4CD0B91E" w:rsidR="00FF1C8B" w:rsidRPr="00FF1C8B" w:rsidRDefault="00FF1C8B" w:rsidP="00FF1C8B">
      <w:pPr>
        <w:jc w:val="center"/>
        <w:rPr>
          <w:rFonts w:ascii="Bangla Sangam MN" w:hAnsi="Bangla Sangam MN" w:cs="Bangla Sangam MN"/>
        </w:rPr>
      </w:pPr>
    </w:p>
    <w:p w14:paraId="7E5AA0B1" w14:textId="75D39C9C" w:rsidR="00FF1C8B" w:rsidRPr="00FF1C8B" w:rsidRDefault="00FF1C8B" w:rsidP="00FF1C8B">
      <w:pPr>
        <w:jc w:val="center"/>
        <w:rPr>
          <w:rFonts w:ascii="Bangla Sangam MN" w:hAnsi="Bangla Sangam MN" w:cs="Bangla Sangam MN"/>
        </w:rPr>
      </w:pPr>
    </w:p>
    <w:p w14:paraId="522C05AE" w14:textId="7DE2CB89" w:rsidR="00FF1C8B" w:rsidRPr="00FF1C8B" w:rsidRDefault="00FF1C8B" w:rsidP="00FF1C8B">
      <w:pPr>
        <w:jc w:val="center"/>
        <w:rPr>
          <w:rFonts w:ascii="Bangla Sangam MN" w:hAnsi="Bangla Sangam MN" w:cs="Bangla Sangam MN"/>
        </w:rPr>
      </w:pPr>
    </w:p>
    <w:p w14:paraId="00A7331F" w14:textId="2960D28D" w:rsidR="00FF1C8B" w:rsidRPr="00FF1C8B" w:rsidRDefault="00FF1C8B" w:rsidP="00FF1C8B">
      <w:pPr>
        <w:jc w:val="center"/>
        <w:rPr>
          <w:rFonts w:ascii="Bangla Sangam MN" w:hAnsi="Bangla Sangam MN" w:cs="Bangla Sangam MN"/>
        </w:rPr>
      </w:pPr>
    </w:p>
    <w:p w14:paraId="027A3E19" w14:textId="26AD0004" w:rsidR="00FF1C8B" w:rsidRPr="00FF1C8B" w:rsidRDefault="00FF1C8B" w:rsidP="00FF1C8B">
      <w:pPr>
        <w:jc w:val="center"/>
        <w:rPr>
          <w:rFonts w:ascii="Bangla Sangam MN" w:hAnsi="Bangla Sangam MN" w:cs="Bangla Sangam MN"/>
        </w:rPr>
      </w:pPr>
    </w:p>
    <w:p w14:paraId="55E65AC1" w14:textId="01348747" w:rsidR="00FF1C8B" w:rsidRPr="00FF1C8B" w:rsidRDefault="00FF1C8B" w:rsidP="00FF1C8B">
      <w:pPr>
        <w:jc w:val="center"/>
        <w:rPr>
          <w:rFonts w:ascii="Bangla Sangam MN" w:hAnsi="Bangla Sangam MN" w:cs="Bangla Sangam MN"/>
        </w:rPr>
      </w:pPr>
    </w:p>
    <w:p w14:paraId="573672D4" w14:textId="2A466546" w:rsidR="00FF1C8B" w:rsidRPr="00FF1C8B" w:rsidRDefault="00FF1C8B" w:rsidP="00FF1C8B">
      <w:pPr>
        <w:jc w:val="center"/>
        <w:rPr>
          <w:rFonts w:ascii="Bangla Sangam MN" w:hAnsi="Bangla Sangam MN" w:cs="Bangla Sangam MN"/>
        </w:rPr>
      </w:pPr>
      <w:r w:rsidRPr="00FF1C8B">
        <w:rPr>
          <w:rFonts w:ascii="Bangla Sangam MN" w:hAnsi="Bangla Sangam MN" w:cs="Bangla Sangam MN"/>
        </w:rPr>
        <w:t>Fall 2019</w:t>
      </w:r>
    </w:p>
    <w:p w14:paraId="53591B59" w14:textId="421C18F5" w:rsidR="00FF1C8B" w:rsidRPr="00FF1C8B" w:rsidRDefault="00FF1C8B" w:rsidP="00FF1C8B">
      <w:pPr>
        <w:jc w:val="center"/>
        <w:rPr>
          <w:rFonts w:ascii="Bangla Sangam MN" w:hAnsi="Bangla Sangam MN" w:cs="Bangla Sangam MN"/>
        </w:rPr>
      </w:pPr>
      <w:r w:rsidRPr="00FF1C8B">
        <w:rPr>
          <w:rFonts w:ascii="Bangla Sangam MN" w:hAnsi="Bangla Sangam MN" w:cs="Bangla Sangam MN"/>
        </w:rPr>
        <w:t>Concordia University</w:t>
      </w:r>
    </w:p>
    <w:p w14:paraId="33CAA304" w14:textId="7FDCAAF7" w:rsidR="00FF1C8B" w:rsidRDefault="00FF1C8B" w:rsidP="00FF1C8B">
      <w:pPr>
        <w:jc w:val="center"/>
      </w:pPr>
    </w:p>
    <w:p w14:paraId="4F97AFC1" w14:textId="78C411DF" w:rsidR="00FF1C8B" w:rsidRDefault="00FF1C8B"/>
    <w:p w14:paraId="14EE80FD" w14:textId="1CD72FD2" w:rsidR="00FF1C8B" w:rsidRPr="00345BC3" w:rsidRDefault="00FF1C8B">
      <w:pPr>
        <w:rPr>
          <w:b/>
          <w:bCs/>
        </w:rPr>
      </w:pPr>
    </w:p>
    <w:p w14:paraId="29E3C4DE" w14:textId="220444C7" w:rsidR="00EA0FA1" w:rsidRPr="00345BC3" w:rsidRDefault="00FF1C8B">
      <w:pPr>
        <w:rPr>
          <w:b/>
          <w:bCs/>
        </w:rPr>
      </w:pPr>
      <w:r w:rsidRPr="00345BC3">
        <w:rPr>
          <w:b/>
          <w:bCs/>
        </w:rPr>
        <w:t xml:space="preserve">Question 1. </w:t>
      </w:r>
    </w:p>
    <w:p w14:paraId="6202A17C" w14:textId="5A703DCB" w:rsidR="00A44D64" w:rsidRDefault="00DB2D2A" w:rsidP="00767B81">
      <w:pPr>
        <w:pStyle w:val="NoSpacing"/>
      </w:pPr>
      <w:r>
        <w:rPr>
          <w:noProof/>
        </w:rPr>
        <w:drawing>
          <wp:inline distT="0" distB="0" distL="0" distR="0" wp14:anchorId="1EFF7422" wp14:editId="2140C389">
            <wp:extent cx="5943600" cy="3683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26 at 4.45.47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83635"/>
                    </a:xfrm>
                    <a:prstGeom prst="rect">
                      <a:avLst/>
                    </a:prstGeom>
                  </pic:spPr>
                </pic:pic>
              </a:graphicData>
            </a:graphic>
          </wp:inline>
        </w:drawing>
      </w:r>
    </w:p>
    <w:p w14:paraId="5239AC09" w14:textId="7B4A22B8" w:rsidR="00A44D64" w:rsidRDefault="00A44D64"/>
    <w:p w14:paraId="6622F2BD" w14:textId="7111B9B1" w:rsidR="00A44D64" w:rsidRPr="001F665D" w:rsidRDefault="001F665D">
      <w:pPr>
        <w:rPr>
          <w:rFonts w:ascii="Bangla Sangam MN" w:hAnsi="Bangla Sangam MN" w:cs="Bangla Sangam MN"/>
          <w:b/>
          <w:bCs/>
        </w:rPr>
      </w:pPr>
      <w:r>
        <w:rPr>
          <w:rFonts w:ascii="Bangla Sangam MN" w:hAnsi="Bangla Sangam MN" w:cs="Bangla Sangam MN"/>
          <w:b/>
          <w:bCs/>
        </w:rPr>
        <w:t>Overview.</w:t>
      </w:r>
    </w:p>
    <w:p w14:paraId="6BC5466E" w14:textId="213E02D6" w:rsidR="00635D79" w:rsidRDefault="00EA0FA1" w:rsidP="00635D79">
      <w:pPr>
        <w:ind w:firstLine="720"/>
        <w:jc w:val="both"/>
        <w:rPr>
          <w:rFonts w:ascii="Bangla Sangam MN" w:hAnsi="Bangla Sangam MN" w:cs="Bangla Sangam MN"/>
        </w:rPr>
      </w:pPr>
      <w:r w:rsidRPr="00EA0FA1">
        <w:rPr>
          <w:rFonts w:ascii="Bangla Sangam MN" w:hAnsi="Bangla Sangam MN" w:cs="Bangla Sangam MN"/>
        </w:rPr>
        <w:t xml:space="preserve">This is the E/R diagram that illustrate a DB application which would be used to support the world of movies. The entity set film have a few qualitative attributes and a primary key made of a unique ID for each film. We thought it would be more appropriate as the combination of two more general film </w:t>
      </w:r>
      <w:r w:rsidR="00DB2D2A">
        <w:rPr>
          <w:rFonts w:ascii="Bangla Sangam MN" w:hAnsi="Bangla Sangam MN" w:cs="Bangla Sangam MN"/>
        </w:rPr>
        <w:t xml:space="preserve">attributes </w:t>
      </w:r>
      <w:r w:rsidRPr="00EA0FA1">
        <w:rPr>
          <w:rFonts w:ascii="Bangla Sangam MN" w:hAnsi="Bangla Sangam MN" w:cs="Bangla Sangam MN"/>
        </w:rPr>
        <w:t xml:space="preserve">to avoid any conflicts. </w:t>
      </w:r>
      <w:r w:rsidR="002C1D79">
        <w:rPr>
          <w:rFonts w:ascii="Bangla Sangam MN" w:hAnsi="Bangla Sangam MN" w:cs="Bangla Sangam MN"/>
        </w:rPr>
        <w:t xml:space="preserve">The films entity </w:t>
      </w:r>
      <w:r w:rsidR="001F665D">
        <w:rPr>
          <w:rFonts w:ascii="Bangla Sangam MN" w:hAnsi="Bangla Sangam MN" w:cs="Bangla Sangam MN"/>
        </w:rPr>
        <w:t>has</w:t>
      </w:r>
      <w:r w:rsidR="002C1D79">
        <w:rPr>
          <w:rFonts w:ascii="Bangla Sangam MN" w:hAnsi="Bangla Sangam MN" w:cs="Bangla Sangam MN"/>
        </w:rPr>
        <w:t xml:space="preserve"> a many-to-many relationship with the entity “Roles” as one film can display many roles and a role can be displayed by many films (ex: Batman).</w:t>
      </w:r>
      <w:r w:rsidR="001F665D">
        <w:rPr>
          <w:rFonts w:ascii="Bangla Sangam MN" w:hAnsi="Bangla Sangam MN" w:cs="Bangla Sangam MN"/>
        </w:rPr>
        <w:t xml:space="preserve"> </w:t>
      </w:r>
      <w:r w:rsidR="00DB2D2A">
        <w:rPr>
          <w:rFonts w:ascii="Bangla Sangam MN" w:hAnsi="Bangla Sangam MN" w:cs="Bangla Sangam MN"/>
        </w:rPr>
        <w:t>There is no total participation since a film can displays no role at all (ex: Documentary about animals).</w:t>
      </w:r>
      <w:r w:rsidR="001F665D">
        <w:rPr>
          <w:rFonts w:ascii="Bangla Sangam MN" w:hAnsi="Bangla Sangam MN" w:cs="Bangla Sangam MN"/>
        </w:rPr>
        <w:t>The “</w:t>
      </w:r>
      <w:r w:rsidR="00DB2D2A">
        <w:rPr>
          <w:rFonts w:ascii="Bangla Sangam MN" w:hAnsi="Bangla Sangam MN" w:cs="Bangla Sangam MN"/>
        </w:rPr>
        <w:t>Role</w:t>
      </w:r>
      <w:r w:rsidR="001F665D">
        <w:rPr>
          <w:rFonts w:ascii="Bangla Sangam MN" w:hAnsi="Bangla Sangam MN" w:cs="Bangla Sangam MN"/>
        </w:rPr>
        <w:t>”</w:t>
      </w:r>
      <w:r w:rsidR="00DB2D2A">
        <w:rPr>
          <w:rFonts w:ascii="Bangla Sangam MN" w:hAnsi="Bangla Sangam MN" w:cs="Bangla Sangam MN"/>
        </w:rPr>
        <w:t xml:space="preserve"> entity set</w:t>
      </w:r>
      <w:r w:rsidR="001F665D">
        <w:rPr>
          <w:rFonts w:ascii="Bangla Sangam MN" w:hAnsi="Bangla Sangam MN" w:cs="Bangla Sangam MN"/>
        </w:rPr>
        <w:t xml:space="preserve"> also has a many-to-many relationship with the entity-set “Actors” since an actor can play many roles and a role can be played by many actors. </w:t>
      </w:r>
      <w:r w:rsidR="00DB2D2A">
        <w:rPr>
          <w:rFonts w:ascii="Bangla Sangam MN" w:hAnsi="Bangla Sangam MN" w:cs="Bangla Sangam MN"/>
        </w:rPr>
        <w:t xml:space="preserve">In this case, there is a total participation of the actors since an actor have to have at least one role to be considered an actor. </w:t>
      </w:r>
    </w:p>
    <w:p w14:paraId="3FFD966A" w14:textId="5C791B66" w:rsidR="00041C81" w:rsidRDefault="001F665D" w:rsidP="00635D79">
      <w:pPr>
        <w:ind w:firstLine="720"/>
        <w:jc w:val="both"/>
        <w:rPr>
          <w:rFonts w:ascii="Bangla Sangam MN" w:hAnsi="Bangla Sangam MN" w:cs="Bangla Sangam MN"/>
        </w:rPr>
      </w:pPr>
      <w:r>
        <w:rPr>
          <w:rFonts w:ascii="Bangla Sangam MN" w:hAnsi="Bangla Sangam MN" w:cs="Bangla Sangam MN"/>
        </w:rPr>
        <w:t>The “film” entity-set have a many-to-</w:t>
      </w:r>
      <w:r w:rsidR="00DB2D2A">
        <w:rPr>
          <w:rFonts w:ascii="Bangla Sangam MN" w:hAnsi="Bangla Sangam MN" w:cs="Bangla Sangam MN"/>
        </w:rPr>
        <w:t>one</w:t>
      </w:r>
      <w:r>
        <w:rPr>
          <w:rFonts w:ascii="Bangla Sangam MN" w:hAnsi="Bangla Sangam MN" w:cs="Bangla Sangam MN"/>
        </w:rPr>
        <w:t xml:space="preserve"> relationship with the “</w:t>
      </w:r>
      <w:r w:rsidR="00DB2D2A">
        <w:rPr>
          <w:rFonts w:ascii="Bangla Sangam MN" w:hAnsi="Bangla Sangam MN" w:cs="Bangla Sangam MN"/>
        </w:rPr>
        <w:t>D</w:t>
      </w:r>
      <w:r>
        <w:rPr>
          <w:rFonts w:ascii="Bangla Sangam MN" w:hAnsi="Bangla Sangam MN" w:cs="Bangla Sangam MN"/>
        </w:rPr>
        <w:t xml:space="preserve">irectors” (directed </w:t>
      </w:r>
      <w:r w:rsidR="00041C81">
        <w:rPr>
          <w:rFonts w:ascii="Bangla Sangam MN" w:hAnsi="Bangla Sangam MN" w:cs="Bangla Sangam MN"/>
        </w:rPr>
        <w:t xml:space="preserve">by) and the “Authors” </w:t>
      </w:r>
      <w:r>
        <w:rPr>
          <w:rFonts w:ascii="Bangla Sangam MN" w:hAnsi="Bangla Sangam MN" w:cs="Bangla Sangam MN"/>
        </w:rPr>
        <w:t>entity-set (</w:t>
      </w:r>
      <w:r w:rsidR="00041C81">
        <w:rPr>
          <w:rFonts w:ascii="Bangla Sangam MN" w:hAnsi="Bangla Sangam MN" w:cs="Bangla Sangam MN"/>
        </w:rPr>
        <w:t>written by</w:t>
      </w:r>
      <w:r>
        <w:rPr>
          <w:rFonts w:ascii="Bangla Sangam MN" w:hAnsi="Bangla Sangam MN" w:cs="Bangla Sangam MN"/>
        </w:rPr>
        <w:t xml:space="preserve">). </w:t>
      </w:r>
      <w:r w:rsidR="00041C81">
        <w:rPr>
          <w:rFonts w:ascii="Bangla Sangam MN" w:hAnsi="Bangla Sangam MN" w:cs="Bangla Sangam MN"/>
        </w:rPr>
        <w:t xml:space="preserve">The film has a total participation in those two relationships since the film needs to have a director and an author. The “film” entity also has a many to many relationship with the entity set “Author” for the adaptation of the film. Multiple films can be adapted by multiple authors. The film has total participation in this relationship since the film needs to be adapted by one or multiple authors. The “film” entity set also have a many to many relationship with itself where sequels can be checked. One film can be the sequel of many others.  </w:t>
      </w:r>
      <w:r w:rsidR="00345BC3">
        <w:rPr>
          <w:rFonts w:ascii="Bangla Sangam MN" w:hAnsi="Bangla Sangam MN" w:cs="Bangla Sangam MN"/>
        </w:rPr>
        <w:t xml:space="preserve">And many movies can have sequels. </w:t>
      </w:r>
    </w:p>
    <w:p w14:paraId="55AA7326" w14:textId="46CDC921" w:rsidR="00635D79" w:rsidRDefault="001F665D" w:rsidP="00635D79">
      <w:pPr>
        <w:ind w:firstLine="720"/>
        <w:jc w:val="both"/>
        <w:rPr>
          <w:rFonts w:ascii="Bangla Sangam MN" w:hAnsi="Bangla Sangam MN" w:cs="Bangla Sangam MN"/>
        </w:rPr>
      </w:pPr>
      <w:r>
        <w:rPr>
          <w:rFonts w:ascii="Bangla Sangam MN" w:hAnsi="Bangla Sangam MN" w:cs="Bangla Sangam MN"/>
        </w:rPr>
        <w:lastRenderedPageBreak/>
        <w:t>The “Authors”, “Directors”, “Actors”, “Children” and “Independent Producers” entity-sets have an “isa” relationship with the “Person” identity set which have the primary key of a unique person identifier (</w:t>
      </w:r>
      <w:r w:rsidR="007F315E">
        <w:rPr>
          <w:rFonts w:ascii="Bangla Sangam MN" w:hAnsi="Bangla Sangam MN" w:cs="Bangla Sangam MN"/>
        </w:rPr>
        <w:t>PID</w:t>
      </w:r>
      <w:r>
        <w:rPr>
          <w:rFonts w:ascii="Bangla Sangam MN" w:hAnsi="Bangla Sangam MN" w:cs="Bangla Sangam MN"/>
        </w:rPr>
        <w:t xml:space="preserve">).  The “Actors” and the “Children” also have a many-to-many relationship since an actor can be the parent of more than one child and the children have more than one actor parent. </w:t>
      </w:r>
      <w:r w:rsidR="00041C81">
        <w:rPr>
          <w:rFonts w:ascii="Bangla Sangam MN" w:hAnsi="Bangla Sangam MN" w:cs="Bangla Sangam MN"/>
        </w:rPr>
        <w:t>However</w:t>
      </w:r>
      <w:r w:rsidR="00345BC3">
        <w:rPr>
          <w:rFonts w:ascii="Bangla Sangam MN" w:hAnsi="Bangla Sangam MN" w:cs="Bangla Sangam MN"/>
        </w:rPr>
        <w:t>,</w:t>
      </w:r>
      <w:r w:rsidR="00041C81">
        <w:rPr>
          <w:rFonts w:ascii="Bangla Sangam MN" w:hAnsi="Bangla Sangam MN" w:cs="Bangla Sangam MN"/>
        </w:rPr>
        <w:t xml:space="preserve"> the constraint that one </w:t>
      </w:r>
      <w:r w:rsidR="00345BC3">
        <w:rPr>
          <w:rFonts w:ascii="Bangla Sangam MN" w:hAnsi="Bangla Sangam MN" w:cs="Bangla Sangam MN"/>
        </w:rPr>
        <w:t>child</w:t>
      </w:r>
      <w:r w:rsidR="00041C81">
        <w:rPr>
          <w:rFonts w:ascii="Bangla Sangam MN" w:hAnsi="Bangla Sangam MN" w:cs="Bangla Sangam MN"/>
        </w:rPr>
        <w:t xml:space="preserve"> must at least have one parent and not more than two is added. Moreover, there is total participation of the children in this relationship since the child must have a parent to be in the database.</w:t>
      </w:r>
    </w:p>
    <w:p w14:paraId="2520D6DC" w14:textId="7D95C02D" w:rsidR="00A44D64" w:rsidRDefault="00EA0FA1" w:rsidP="00345BC3">
      <w:pPr>
        <w:ind w:firstLine="720"/>
        <w:jc w:val="both"/>
        <w:rPr>
          <w:rFonts w:ascii="Bangla Sangam MN" w:hAnsi="Bangla Sangam MN" w:cs="Bangla Sangam MN"/>
        </w:rPr>
      </w:pPr>
      <w:r w:rsidRPr="00EA0FA1">
        <w:rPr>
          <w:rFonts w:ascii="Bangla Sangam MN" w:hAnsi="Bangla Sangam MN" w:cs="Bangla Sangam MN"/>
        </w:rPr>
        <w:t xml:space="preserve">The film </w:t>
      </w:r>
      <w:r w:rsidR="00767B81">
        <w:rPr>
          <w:rFonts w:ascii="Bangla Sangam MN" w:hAnsi="Bangla Sangam MN" w:cs="Bangla Sangam MN"/>
        </w:rPr>
        <w:t xml:space="preserve">is produced by a producer, which is a many to </w:t>
      </w:r>
      <w:r w:rsidR="00345BC3">
        <w:rPr>
          <w:rFonts w:ascii="Bangla Sangam MN" w:hAnsi="Bangla Sangam MN" w:cs="Bangla Sangam MN"/>
        </w:rPr>
        <w:t>one</w:t>
      </w:r>
      <w:r w:rsidR="00767B81">
        <w:rPr>
          <w:rFonts w:ascii="Bangla Sangam MN" w:hAnsi="Bangla Sangam MN" w:cs="Bangla Sangam MN"/>
        </w:rPr>
        <w:t xml:space="preserve"> </w:t>
      </w:r>
      <w:r w:rsidR="00041C81">
        <w:rPr>
          <w:rFonts w:ascii="Bangla Sangam MN" w:hAnsi="Bangla Sangam MN" w:cs="Bangla Sangam MN"/>
        </w:rPr>
        <w:t>relationship</w:t>
      </w:r>
      <w:r w:rsidR="00767B81">
        <w:rPr>
          <w:rFonts w:ascii="Bangla Sangam MN" w:hAnsi="Bangla Sangam MN" w:cs="Bangla Sangam MN"/>
        </w:rPr>
        <w:t xml:space="preserve"> since many films can be produced by a producer</w:t>
      </w:r>
      <w:r w:rsidR="00345BC3">
        <w:rPr>
          <w:rFonts w:ascii="Bangla Sangam MN" w:hAnsi="Bangla Sangam MN" w:cs="Bangla Sangam MN"/>
        </w:rPr>
        <w:t xml:space="preserve">. In this relationship, the film </w:t>
      </w:r>
      <w:bookmarkStart w:id="0" w:name="_GoBack"/>
      <w:bookmarkEnd w:id="0"/>
      <w:r w:rsidR="00345BC3">
        <w:rPr>
          <w:rFonts w:ascii="Bangla Sangam MN" w:hAnsi="Bangla Sangam MN" w:cs="Bangla Sangam MN"/>
        </w:rPr>
        <w:t xml:space="preserve">has a total participation since each film needs to have a producer. The producer has a </w:t>
      </w:r>
      <w:proofErr w:type="spellStart"/>
      <w:r w:rsidR="00345BC3">
        <w:rPr>
          <w:rFonts w:ascii="Bangla Sangam MN" w:hAnsi="Bangla Sangam MN" w:cs="Bangla Sangam MN"/>
        </w:rPr>
        <w:t>productionID</w:t>
      </w:r>
      <w:proofErr w:type="spellEnd"/>
      <w:r w:rsidR="00345BC3">
        <w:rPr>
          <w:rFonts w:ascii="Bangla Sangam MN" w:hAnsi="Bangla Sangam MN" w:cs="Bangla Sangam MN"/>
        </w:rPr>
        <w:t xml:space="preserve"> to uniquely identify the instance. Then, the producer can be a </w:t>
      </w:r>
      <w:r w:rsidRPr="00EA0FA1">
        <w:rPr>
          <w:rFonts w:ascii="Bangla Sangam MN" w:hAnsi="Bangla Sangam MN" w:cs="Bangla Sangam MN"/>
        </w:rPr>
        <w:t>studio</w:t>
      </w:r>
      <w:r w:rsidR="00345BC3">
        <w:rPr>
          <w:rFonts w:ascii="Bangla Sangam MN" w:hAnsi="Bangla Sangam MN" w:cs="Bangla Sangam MN"/>
        </w:rPr>
        <w:t xml:space="preserve"> producer</w:t>
      </w:r>
      <w:r w:rsidRPr="00EA0FA1">
        <w:rPr>
          <w:rFonts w:ascii="Bangla Sangam MN" w:hAnsi="Bangla Sangam MN" w:cs="Bangla Sangam MN"/>
        </w:rPr>
        <w:t xml:space="preserve"> or and independent </w:t>
      </w:r>
      <w:r w:rsidR="00345BC3" w:rsidRPr="00EA0FA1">
        <w:rPr>
          <w:rFonts w:ascii="Bangla Sangam MN" w:hAnsi="Bangla Sangam MN" w:cs="Bangla Sangam MN"/>
        </w:rPr>
        <w:t>produc</w:t>
      </w:r>
      <w:r w:rsidR="00345BC3">
        <w:rPr>
          <w:rFonts w:ascii="Bangla Sangam MN" w:hAnsi="Bangla Sangam MN" w:cs="Bangla Sangam MN"/>
        </w:rPr>
        <w:t xml:space="preserve">er, </w:t>
      </w:r>
      <w:r w:rsidR="00345BC3" w:rsidRPr="00EA0FA1">
        <w:rPr>
          <w:rFonts w:ascii="Bangla Sangam MN" w:hAnsi="Bangla Sangam MN" w:cs="Bangla Sangam MN"/>
        </w:rPr>
        <w:t>which</w:t>
      </w:r>
      <w:r w:rsidRPr="00EA0FA1">
        <w:rPr>
          <w:rFonts w:ascii="Bangla Sangam MN" w:hAnsi="Bangla Sangam MN" w:cs="Bangla Sangam MN"/>
        </w:rPr>
        <w:t xml:space="preserve"> is showed </w:t>
      </w:r>
      <w:r w:rsidR="00345BC3">
        <w:rPr>
          <w:rFonts w:ascii="Bangla Sangam MN" w:hAnsi="Bangla Sangam MN" w:cs="Bangla Sangam MN"/>
        </w:rPr>
        <w:t>with</w:t>
      </w:r>
      <w:r w:rsidRPr="00EA0FA1">
        <w:rPr>
          <w:rFonts w:ascii="Bangla Sangam MN" w:hAnsi="Bangla Sangam MN" w:cs="Bangla Sangam MN"/>
        </w:rPr>
        <w:t xml:space="preserve"> a</w:t>
      </w:r>
      <w:r w:rsidR="00345BC3">
        <w:rPr>
          <w:rFonts w:ascii="Bangla Sangam MN" w:hAnsi="Bangla Sangam MN" w:cs="Bangla Sangam MN"/>
        </w:rPr>
        <w:t>n</w:t>
      </w:r>
      <w:r w:rsidRPr="00EA0FA1">
        <w:rPr>
          <w:rFonts w:ascii="Bangla Sangam MN" w:hAnsi="Bangla Sangam MN" w:cs="Bangla Sangam MN"/>
        </w:rPr>
        <w:t xml:space="preserve"> “isa” relationship.  </w:t>
      </w:r>
      <w:r w:rsidR="00345BC3">
        <w:rPr>
          <w:rFonts w:ascii="Bangla Sangam MN" w:hAnsi="Bangla Sangam MN" w:cs="Bangla Sangam MN"/>
        </w:rPr>
        <w:t xml:space="preserve">They both can be retrieve by the </w:t>
      </w:r>
      <w:proofErr w:type="spellStart"/>
      <w:r w:rsidR="00345BC3">
        <w:rPr>
          <w:rFonts w:ascii="Bangla Sangam MN" w:hAnsi="Bangla Sangam MN" w:cs="Bangla Sangam MN"/>
        </w:rPr>
        <w:t>productionID</w:t>
      </w:r>
      <w:proofErr w:type="spellEnd"/>
      <w:r w:rsidR="00345BC3">
        <w:rPr>
          <w:rFonts w:ascii="Bangla Sangam MN" w:hAnsi="Bangla Sangam MN" w:cs="Bangla Sangam MN"/>
        </w:rPr>
        <w:t xml:space="preserve"> inherited from the “producer” entity set.</w:t>
      </w:r>
      <w:r w:rsidR="001F665D">
        <w:rPr>
          <w:rFonts w:ascii="Bangla Sangam MN" w:hAnsi="Bangla Sangam MN" w:cs="Bangla Sangam MN"/>
        </w:rPr>
        <w:t xml:space="preserve"> </w:t>
      </w:r>
      <w:r w:rsidR="00345BC3">
        <w:rPr>
          <w:rFonts w:ascii="Bangla Sangam MN" w:hAnsi="Bangla Sangam MN" w:cs="Bangla Sangam MN"/>
        </w:rPr>
        <w:t xml:space="preserve">The “Studio Producers” entity set have a few attributes adequate to describe the instance. </w:t>
      </w:r>
      <w:r w:rsidR="007F315E">
        <w:rPr>
          <w:rFonts w:ascii="Bangla Sangam MN" w:hAnsi="Bangla Sangam MN" w:cs="Bangla Sangam MN"/>
        </w:rPr>
        <w:t xml:space="preserve"> </w:t>
      </w:r>
    </w:p>
    <w:p w14:paraId="7B772686" w14:textId="250DE655" w:rsidR="00767B81" w:rsidRPr="00345BC3" w:rsidRDefault="00767B81" w:rsidP="00635D79">
      <w:pPr>
        <w:ind w:firstLine="720"/>
        <w:jc w:val="both"/>
        <w:rPr>
          <w:rFonts w:ascii="Bangla Sangam MN" w:hAnsi="Bangla Sangam MN" w:cs="Bangla Sangam MN"/>
          <w:b/>
          <w:bCs/>
        </w:rPr>
      </w:pPr>
    </w:p>
    <w:p w14:paraId="214A03E7" w14:textId="0F7B1757" w:rsidR="00767B81" w:rsidRPr="00345BC3" w:rsidRDefault="00767B81" w:rsidP="00635D79">
      <w:pPr>
        <w:ind w:firstLine="720"/>
        <w:jc w:val="both"/>
        <w:rPr>
          <w:rFonts w:ascii="Bangla Sangam MN" w:hAnsi="Bangla Sangam MN" w:cs="Bangla Sangam MN"/>
          <w:b/>
          <w:bCs/>
        </w:rPr>
      </w:pPr>
      <w:r w:rsidRPr="00345BC3">
        <w:rPr>
          <w:rFonts w:ascii="Bangla Sangam MN" w:hAnsi="Bangla Sangam MN" w:cs="Bangla Sangam MN"/>
          <w:b/>
          <w:bCs/>
        </w:rPr>
        <w:t>Question 2.</w:t>
      </w:r>
    </w:p>
    <w:p w14:paraId="299C5683" w14:textId="442C1853" w:rsidR="00767B81" w:rsidRDefault="00767B81" w:rsidP="00635D79">
      <w:pPr>
        <w:ind w:firstLine="720"/>
        <w:jc w:val="both"/>
        <w:rPr>
          <w:rFonts w:ascii="Bangla Sangam MN" w:hAnsi="Bangla Sangam MN" w:cs="Bangla Sangam MN"/>
        </w:rPr>
      </w:pPr>
      <w:r>
        <w:rPr>
          <w:noProof/>
        </w:rPr>
        <w:drawing>
          <wp:anchor distT="0" distB="0" distL="114300" distR="114300" simplePos="0" relativeHeight="251658240" behindDoc="1" locked="0" layoutInCell="1" allowOverlap="1" wp14:anchorId="5D543339" wp14:editId="32EC9B7B">
            <wp:simplePos x="0" y="0"/>
            <wp:positionH relativeFrom="column">
              <wp:posOffset>99198</wp:posOffset>
            </wp:positionH>
            <wp:positionV relativeFrom="paragraph">
              <wp:posOffset>99639</wp:posOffset>
            </wp:positionV>
            <wp:extent cx="6018447" cy="4571814"/>
            <wp:effectExtent l="0" t="0" r="190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8447" cy="45718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0CD245" w14:textId="0C5D85A3" w:rsidR="00767B81" w:rsidRDefault="00767B81" w:rsidP="00635D79">
      <w:pPr>
        <w:ind w:firstLine="720"/>
        <w:jc w:val="both"/>
        <w:rPr>
          <w:rFonts w:ascii="Bangla Sangam MN" w:hAnsi="Bangla Sangam MN" w:cs="Bangla Sangam MN"/>
        </w:rPr>
      </w:pPr>
    </w:p>
    <w:p w14:paraId="64838BB4" w14:textId="25935634" w:rsidR="00767B81" w:rsidRDefault="00767B81" w:rsidP="00635D79">
      <w:pPr>
        <w:ind w:firstLine="720"/>
        <w:jc w:val="both"/>
        <w:rPr>
          <w:rFonts w:ascii="Bangla Sangam MN" w:hAnsi="Bangla Sangam MN" w:cs="Bangla Sangam MN"/>
        </w:rPr>
      </w:pPr>
    </w:p>
    <w:p w14:paraId="205ED7B8" w14:textId="7186649D" w:rsidR="00767B81" w:rsidRDefault="00767B81" w:rsidP="00635D79">
      <w:pPr>
        <w:ind w:firstLine="720"/>
        <w:jc w:val="both"/>
        <w:rPr>
          <w:rFonts w:ascii="Bangla Sangam MN" w:hAnsi="Bangla Sangam MN" w:cs="Bangla Sangam MN"/>
        </w:rPr>
      </w:pPr>
    </w:p>
    <w:p w14:paraId="4BCED2C5" w14:textId="5878B398" w:rsidR="00767B81" w:rsidRDefault="00767B81" w:rsidP="00635D79">
      <w:pPr>
        <w:ind w:firstLine="720"/>
        <w:jc w:val="both"/>
        <w:rPr>
          <w:rFonts w:ascii="Bangla Sangam MN" w:hAnsi="Bangla Sangam MN" w:cs="Bangla Sangam MN"/>
        </w:rPr>
      </w:pPr>
    </w:p>
    <w:p w14:paraId="298EBADE" w14:textId="63A398A9" w:rsidR="00767B81" w:rsidRDefault="00767B81" w:rsidP="00635D79">
      <w:pPr>
        <w:ind w:firstLine="720"/>
        <w:jc w:val="both"/>
        <w:rPr>
          <w:rFonts w:ascii="Bangla Sangam MN" w:hAnsi="Bangla Sangam MN" w:cs="Bangla Sangam MN"/>
        </w:rPr>
      </w:pPr>
    </w:p>
    <w:p w14:paraId="16246636" w14:textId="0D71DECA" w:rsidR="00767B81" w:rsidRDefault="00767B81" w:rsidP="00635D79">
      <w:pPr>
        <w:ind w:firstLine="720"/>
        <w:jc w:val="both"/>
        <w:rPr>
          <w:rFonts w:ascii="Bangla Sangam MN" w:hAnsi="Bangla Sangam MN" w:cs="Bangla Sangam MN"/>
        </w:rPr>
      </w:pPr>
    </w:p>
    <w:p w14:paraId="647CB58F" w14:textId="1F4E2869" w:rsidR="00767B81" w:rsidRDefault="00767B81" w:rsidP="00635D79">
      <w:pPr>
        <w:ind w:firstLine="720"/>
        <w:jc w:val="both"/>
        <w:rPr>
          <w:rFonts w:ascii="Bangla Sangam MN" w:hAnsi="Bangla Sangam MN" w:cs="Bangla Sangam MN"/>
        </w:rPr>
      </w:pPr>
    </w:p>
    <w:p w14:paraId="1471087B" w14:textId="4F5F2356" w:rsidR="00767B81" w:rsidRDefault="00767B81" w:rsidP="00635D79">
      <w:pPr>
        <w:ind w:firstLine="720"/>
        <w:jc w:val="both"/>
        <w:rPr>
          <w:rFonts w:ascii="Bangla Sangam MN" w:hAnsi="Bangla Sangam MN" w:cs="Bangla Sangam MN"/>
        </w:rPr>
      </w:pPr>
    </w:p>
    <w:p w14:paraId="0FDB6D1E" w14:textId="6FF5C753" w:rsidR="00767B81" w:rsidRDefault="00767B81" w:rsidP="00635D79">
      <w:pPr>
        <w:ind w:firstLine="720"/>
        <w:jc w:val="both"/>
        <w:rPr>
          <w:rFonts w:ascii="Bangla Sangam MN" w:hAnsi="Bangla Sangam MN" w:cs="Bangla Sangam MN"/>
        </w:rPr>
      </w:pPr>
    </w:p>
    <w:p w14:paraId="42ECBA88" w14:textId="0EBCC528" w:rsidR="00767B81" w:rsidRDefault="00767B81" w:rsidP="00635D79">
      <w:pPr>
        <w:ind w:firstLine="720"/>
        <w:jc w:val="both"/>
        <w:rPr>
          <w:rFonts w:ascii="Bangla Sangam MN" w:hAnsi="Bangla Sangam MN" w:cs="Bangla Sangam MN"/>
        </w:rPr>
      </w:pPr>
    </w:p>
    <w:p w14:paraId="7AE44986" w14:textId="22E58A26" w:rsidR="00767B81" w:rsidRDefault="00767B81" w:rsidP="00635D79">
      <w:pPr>
        <w:ind w:firstLine="720"/>
        <w:jc w:val="both"/>
        <w:rPr>
          <w:rFonts w:ascii="Bangla Sangam MN" w:hAnsi="Bangla Sangam MN" w:cs="Bangla Sangam MN"/>
        </w:rPr>
      </w:pPr>
    </w:p>
    <w:p w14:paraId="5AF1A001" w14:textId="02943C28" w:rsidR="00767B81" w:rsidRDefault="00767B81" w:rsidP="00635D79">
      <w:pPr>
        <w:ind w:firstLine="720"/>
        <w:jc w:val="both"/>
        <w:rPr>
          <w:rFonts w:ascii="Bangla Sangam MN" w:hAnsi="Bangla Sangam MN" w:cs="Bangla Sangam MN"/>
        </w:rPr>
      </w:pPr>
    </w:p>
    <w:p w14:paraId="0BD46C54" w14:textId="77777777" w:rsidR="00767B81" w:rsidRDefault="00767B81" w:rsidP="00635D79">
      <w:pPr>
        <w:ind w:firstLine="720"/>
        <w:jc w:val="both"/>
        <w:rPr>
          <w:rFonts w:ascii="Bangla Sangam MN" w:hAnsi="Bangla Sangam MN" w:cs="Bangla Sangam MN"/>
        </w:rPr>
      </w:pPr>
    </w:p>
    <w:p w14:paraId="16A13713" w14:textId="6C0CDAA0" w:rsidR="00767B81" w:rsidRDefault="00767B81" w:rsidP="00767B81">
      <w:pPr>
        <w:ind w:left="-1418"/>
        <w:rPr>
          <w:noProof/>
        </w:rPr>
      </w:pPr>
    </w:p>
    <w:p w14:paraId="41CA85F4" w14:textId="77777777" w:rsidR="00767B81" w:rsidRDefault="00767B81" w:rsidP="00767B81">
      <w:pPr>
        <w:rPr>
          <w:noProof/>
        </w:rPr>
      </w:pPr>
    </w:p>
    <w:p w14:paraId="2E339A1B" w14:textId="77777777" w:rsidR="00767B81" w:rsidRDefault="00767B81" w:rsidP="00767B81"/>
    <w:p w14:paraId="34E1EAFB" w14:textId="77777777" w:rsidR="00767B81" w:rsidRDefault="00767B81" w:rsidP="00767B81"/>
    <w:p w14:paraId="5EAB72CD" w14:textId="77777777" w:rsidR="00767B81" w:rsidRDefault="00767B81" w:rsidP="00767B81"/>
    <w:p w14:paraId="66F7DF63" w14:textId="77777777" w:rsidR="00767B81" w:rsidRDefault="00767B81" w:rsidP="00767B81"/>
    <w:p w14:paraId="4E66219B" w14:textId="77777777" w:rsidR="00767B81" w:rsidRDefault="00767B81" w:rsidP="00767B81"/>
    <w:p w14:paraId="641A82D7" w14:textId="77777777" w:rsidR="00767B81" w:rsidRDefault="00767B81" w:rsidP="00767B81"/>
    <w:p w14:paraId="5544C48C" w14:textId="77777777" w:rsidR="00767B81" w:rsidRDefault="00767B81" w:rsidP="00767B81"/>
    <w:p w14:paraId="7372A078" w14:textId="77777777" w:rsidR="00767B81" w:rsidRDefault="00767B81" w:rsidP="00767B81"/>
    <w:p w14:paraId="1181C85F" w14:textId="3D757AE2" w:rsidR="00767B81" w:rsidRDefault="00767B81" w:rsidP="00767B81"/>
    <w:p w14:paraId="3AF0991D" w14:textId="77777777" w:rsidR="00767B81" w:rsidRPr="007164A6" w:rsidRDefault="00767B81" w:rsidP="00767B81"/>
    <w:p w14:paraId="3B2EB4A5" w14:textId="77777777" w:rsidR="00767B81" w:rsidRDefault="00767B81" w:rsidP="00767B81">
      <w:pPr>
        <w:ind w:firstLine="720"/>
        <w:jc w:val="both"/>
      </w:pPr>
      <w:r>
        <w:lastRenderedPageBreak/>
        <w:t xml:space="preserve">This is an E/R diagram illustrating a database application used for managing student information system of a university. Each student possesses several attributes including a primary key made of a unique student ID. Each student is enrolled in a </w:t>
      </w:r>
      <w:proofErr w:type="gramStart"/>
      <w:r>
        <w:t>program</w:t>
      </w:r>
      <w:proofErr w:type="gramEnd"/>
      <w:r>
        <w:t xml:space="preserve"> but the relationship Student and Program entity is one to many due to the fact that many Students can be enrolled in a specific program.</w:t>
      </w:r>
    </w:p>
    <w:p w14:paraId="09D4DFE2" w14:textId="77777777" w:rsidR="00767B81" w:rsidRDefault="00767B81" w:rsidP="00767B81">
      <w:pPr>
        <w:ind w:firstLine="720"/>
        <w:jc w:val="both"/>
      </w:pPr>
      <w:r>
        <w:t xml:space="preserve">The entity Program and Student also share a one to many </w:t>
      </w:r>
      <w:proofErr w:type="gramStart"/>
      <w:r>
        <w:t>relationship</w:t>
      </w:r>
      <w:proofErr w:type="gramEnd"/>
      <w:r>
        <w:t xml:space="preserve"> with the entity Department as there can be many programs within a department and as a result, many student can be a part of a specific department. In addition, Department also shares a one to many relationships with Course as well as Professor since one or more Course can be offered by a specific department and the same can be said for Professor. However, one department can only be found in a specific room which is why the entities Room and Department share a one to one relationship.</w:t>
      </w:r>
    </w:p>
    <w:p w14:paraId="2573CDC9" w14:textId="2F3640EC" w:rsidR="00767B81" w:rsidRDefault="00767B81" w:rsidP="00767B81">
      <w:pPr>
        <w:ind w:firstLine="720"/>
        <w:jc w:val="both"/>
      </w:pPr>
      <w:r>
        <w:t xml:space="preserve">The entity Course shares a one to many </w:t>
      </w:r>
      <w:proofErr w:type="gramStart"/>
      <w:r>
        <w:t>relationship</w:t>
      </w:r>
      <w:proofErr w:type="gramEnd"/>
      <w:r>
        <w:t xml:space="preserve"> with the entities Course Section as well as Exam. One course may possess several Course Section and as a result can have one or more exams.</w:t>
      </w:r>
      <w:r>
        <w:t xml:space="preserve"> </w:t>
      </w:r>
      <w:r>
        <w:t>Course Section entity shares a one to one relationship Room and Exam. A course Section can be found in a specific room and each course section has an Exam associated to it.</w:t>
      </w:r>
    </w:p>
    <w:p w14:paraId="66AA61D2" w14:textId="76C51C77" w:rsidR="00767B81" w:rsidRDefault="00767B81" w:rsidP="00767B81">
      <w:pPr>
        <w:jc w:val="both"/>
      </w:pPr>
      <w:r>
        <w:t xml:space="preserve">The Professor entity shares a one to many </w:t>
      </w:r>
      <w:proofErr w:type="gramStart"/>
      <w:r>
        <w:t>relationship</w:t>
      </w:r>
      <w:proofErr w:type="gramEnd"/>
      <w:r>
        <w:t xml:space="preserve"> with Course</w:t>
      </w:r>
      <w:r>
        <w:t xml:space="preserve"> </w:t>
      </w:r>
      <w:r>
        <w:t>Section since a professor can be in charge of one or more course section.</w:t>
      </w:r>
    </w:p>
    <w:p w14:paraId="3177B245" w14:textId="77777777" w:rsidR="00767B81" w:rsidRDefault="00767B81" w:rsidP="00767B81">
      <w:pPr>
        <w:jc w:val="both"/>
      </w:pPr>
    </w:p>
    <w:p w14:paraId="57FEDA01" w14:textId="77777777" w:rsidR="00767B81" w:rsidRDefault="00767B81" w:rsidP="00767B81">
      <w:pPr>
        <w:ind w:firstLine="720"/>
        <w:jc w:val="both"/>
      </w:pPr>
      <w:r>
        <w:t>Since the system must manage the students enrolled in Courses, the entities that need to be included would be:</w:t>
      </w:r>
    </w:p>
    <w:p w14:paraId="66FE4981" w14:textId="77777777" w:rsidR="00767B81" w:rsidRDefault="00767B81" w:rsidP="00767B81">
      <w:pPr>
        <w:jc w:val="both"/>
      </w:pPr>
      <w:r>
        <w:t>Student</w:t>
      </w:r>
    </w:p>
    <w:p w14:paraId="4456BE58" w14:textId="77777777" w:rsidR="00767B81" w:rsidRDefault="00767B81" w:rsidP="00767B81">
      <w:pPr>
        <w:jc w:val="both"/>
      </w:pPr>
      <w:r>
        <w:t>Courses</w:t>
      </w:r>
    </w:p>
    <w:p w14:paraId="4ED0FFB3" w14:textId="77777777" w:rsidR="00767B81" w:rsidRDefault="00767B81" w:rsidP="00767B81">
      <w:pPr>
        <w:jc w:val="both"/>
      </w:pPr>
      <w:r>
        <w:t>Course Section</w:t>
      </w:r>
    </w:p>
    <w:p w14:paraId="7487C6F2" w14:textId="77777777" w:rsidR="00767B81" w:rsidRDefault="00767B81" w:rsidP="00767B81">
      <w:pPr>
        <w:ind w:firstLine="720"/>
        <w:jc w:val="both"/>
      </w:pPr>
      <w:r>
        <w:t xml:space="preserve">The relationship between these entities involves the following. Student and Course entity would </w:t>
      </w:r>
      <w:proofErr w:type="gramStart"/>
      <w:r>
        <w:t>shares</w:t>
      </w:r>
      <w:proofErr w:type="gramEnd"/>
      <w:r>
        <w:t xml:space="preserve"> a many to many relationship because several Students can be enrolled in a specific course. On the other hand, a specific student can be enrolled in one or more Courses meaning that Each Student may be a part of one or more Course Section</w:t>
      </w:r>
    </w:p>
    <w:p w14:paraId="2B21E70D" w14:textId="419B1D70" w:rsidR="00767B81" w:rsidRDefault="00767B81" w:rsidP="00767B81">
      <w:pPr>
        <w:ind w:firstLine="720"/>
        <w:jc w:val="both"/>
      </w:pPr>
      <w:r>
        <w:t>Next, the system needs to record the final grade for each course the student takes so based on the data and attributes given to us originally, the entities required for this step would be the</w:t>
      </w:r>
      <w:r>
        <w:t xml:space="preserve"> </w:t>
      </w:r>
      <w:r>
        <w:t xml:space="preserve">Student entity and Course Entity. They would share a many to many </w:t>
      </w:r>
      <w:proofErr w:type="gramStart"/>
      <w:r>
        <w:t>relationship</w:t>
      </w:r>
      <w:proofErr w:type="gramEnd"/>
      <w:r>
        <w:t xml:space="preserve"> since many Students can be a part of a single course and vice versa, many Courses can be taken by a single student therefore a student can have many grades corresponding to each courses taken</w:t>
      </w:r>
    </w:p>
    <w:p w14:paraId="4EA99F5C" w14:textId="77777777" w:rsidR="00767B81" w:rsidRPr="007164A6" w:rsidRDefault="00767B81" w:rsidP="00767B81">
      <w:pPr>
        <w:jc w:val="both"/>
      </w:pPr>
    </w:p>
    <w:p w14:paraId="5C536AC1" w14:textId="77777777" w:rsidR="00767B81" w:rsidRPr="007164A6" w:rsidRDefault="00767B81" w:rsidP="00767B81">
      <w:pPr>
        <w:jc w:val="both"/>
      </w:pPr>
    </w:p>
    <w:p w14:paraId="07336242" w14:textId="77777777" w:rsidR="00767B81" w:rsidRPr="007164A6" w:rsidRDefault="00767B81" w:rsidP="00767B81"/>
    <w:p w14:paraId="594D1FEB" w14:textId="77777777" w:rsidR="00767B81" w:rsidRPr="007164A6" w:rsidRDefault="00767B81" w:rsidP="00767B81"/>
    <w:p w14:paraId="7ECE5F12" w14:textId="77777777" w:rsidR="00767B81" w:rsidRPr="007164A6" w:rsidRDefault="00767B81" w:rsidP="00767B81"/>
    <w:p w14:paraId="4E223A89" w14:textId="77777777" w:rsidR="00767B81" w:rsidRPr="007164A6" w:rsidRDefault="00767B81" w:rsidP="00767B81"/>
    <w:p w14:paraId="122C837F" w14:textId="77777777" w:rsidR="00767B81" w:rsidRPr="007164A6" w:rsidRDefault="00767B81" w:rsidP="00767B81"/>
    <w:p w14:paraId="50BD5DED" w14:textId="77777777" w:rsidR="00767B81" w:rsidRPr="007164A6" w:rsidRDefault="00767B81" w:rsidP="00767B81"/>
    <w:p w14:paraId="0BC92F2F" w14:textId="77777777" w:rsidR="00767B81" w:rsidRPr="007164A6" w:rsidRDefault="00767B81" w:rsidP="00767B81"/>
    <w:p w14:paraId="4023C8A2" w14:textId="77777777" w:rsidR="00767B81" w:rsidRPr="007164A6" w:rsidRDefault="00767B81" w:rsidP="00767B81"/>
    <w:p w14:paraId="37D4CF49" w14:textId="77777777" w:rsidR="00767B81" w:rsidRPr="007164A6" w:rsidRDefault="00767B81" w:rsidP="00767B81"/>
    <w:p w14:paraId="7A20F497" w14:textId="77777777" w:rsidR="00767B81" w:rsidRPr="007164A6" w:rsidRDefault="00767B81" w:rsidP="00767B81"/>
    <w:p w14:paraId="4812DC7B" w14:textId="77777777" w:rsidR="00767B81" w:rsidRPr="008B6129" w:rsidRDefault="00767B81" w:rsidP="00635D79">
      <w:pPr>
        <w:ind w:firstLine="720"/>
        <w:jc w:val="both"/>
        <w:rPr>
          <w:rFonts w:ascii="Bangla Sangam MN" w:hAnsi="Bangla Sangam MN" w:cs="Bangla Sangam MN"/>
        </w:rPr>
      </w:pPr>
    </w:p>
    <w:sectPr w:rsidR="00767B81" w:rsidRPr="008B6129" w:rsidSect="00D36F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ngla Sangam MN">
    <w:panose1 w:val="02000000000000000000"/>
    <w:charset w:val="00"/>
    <w:family w:val="auto"/>
    <w:pitch w:val="variable"/>
    <w:sig w:usb0="8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A"/>
    <w:rsid w:val="00041C81"/>
    <w:rsid w:val="001F665D"/>
    <w:rsid w:val="002C1D79"/>
    <w:rsid w:val="00345BC3"/>
    <w:rsid w:val="00635D79"/>
    <w:rsid w:val="00767B81"/>
    <w:rsid w:val="007F315E"/>
    <w:rsid w:val="008B6129"/>
    <w:rsid w:val="00A44D64"/>
    <w:rsid w:val="00CC583D"/>
    <w:rsid w:val="00D36FFA"/>
    <w:rsid w:val="00DB2D2A"/>
    <w:rsid w:val="00EA0FA1"/>
    <w:rsid w:val="00FF1C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AA44"/>
  <w15:chartTrackingRefBased/>
  <w15:docId w15:val="{49524717-01B8-1B48-88D7-FECEBCEA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7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6793">
      <w:bodyDiv w:val="1"/>
      <w:marLeft w:val="0"/>
      <w:marRight w:val="0"/>
      <w:marTop w:val="0"/>
      <w:marBottom w:val="0"/>
      <w:divBdr>
        <w:top w:val="none" w:sz="0" w:space="0" w:color="auto"/>
        <w:left w:val="none" w:sz="0" w:space="0" w:color="auto"/>
        <w:bottom w:val="none" w:sz="0" w:space="0" w:color="auto"/>
        <w:right w:val="none" w:sz="0" w:space="0" w:color="auto"/>
      </w:divBdr>
    </w:div>
    <w:div w:id="896284978">
      <w:bodyDiv w:val="1"/>
      <w:marLeft w:val="0"/>
      <w:marRight w:val="0"/>
      <w:marTop w:val="0"/>
      <w:marBottom w:val="0"/>
      <w:divBdr>
        <w:top w:val="none" w:sz="0" w:space="0" w:color="auto"/>
        <w:left w:val="none" w:sz="0" w:space="0" w:color="auto"/>
        <w:bottom w:val="none" w:sz="0" w:space="0" w:color="auto"/>
        <w:right w:val="none" w:sz="0" w:space="0" w:color="auto"/>
      </w:divBdr>
    </w:div>
    <w:div w:id="98581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David</dc:creator>
  <cp:keywords/>
  <dc:description/>
  <cp:lastModifiedBy>François David</cp:lastModifiedBy>
  <cp:revision>5</cp:revision>
  <dcterms:created xsi:type="dcterms:W3CDTF">2019-08-28T15:25:00Z</dcterms:created>
  <dcterms:modified xsi:type="dcterms:W3CDTF">2019-09-26T21:16:00Z</dcterms:modified>
</cp:coreProperties>
</file>